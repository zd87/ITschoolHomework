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1F9" w:rsidRDefault="00726207">
      <w:r>
        <w:t>Need</w:t>
      </w:r>
      <w:r w:rsidR="009A6F0B">
        <w:t>s :</w:t>
      </w:r>
    </w:p>
    <w:p w:rsidR="009A6F0B" w:rsidRDefault="009A6F0B" w:rsidP="009A6F0B">
      <w:pPr>
        <w:pStyle w:val="Paragraphedeliste"/>
        <w:numPr>
          <w:ilvl w:val="0"/>
          <w:numId w:val="1"/>
        </w:numPr>
      </w:pPr>
      <w:r>
        <w:t>I need to visualize a list of servers</w:t>
      </w:r>
    </w:p>
    <w:p w:rsidR="00CC160F" w:rsidRDefault="00CC160F" w:rsidP="00CC160F">
      <w:pPr>
        <w:pStyle w:val="Paragraphedeliste"/>
        <w:ind w:left="1416"/>
      </w:pPr>
      <w:r>
        <w:t>How to populate the server database</w:t>
      </w:r>
    </w:p>
    <w:p w:rsidR="009A6F0B" w:rsidRDefault="009A6F0B" w:rsidP="009A6F0B">
      <w:pPr>
        <w:pStyle w:val="Paragraphedeliste"/>
        <w:numPr>
          <w:ilvl w:val="0"/>
          <w:numId w:val="1"/>
        </w:numPr>
      </w:pPr>
      <w:r>
        <w:t>I need to see which application and which application service runs on which server</w:t>
      </w:r>
    </w:p>
    <w:p w:rsidR="00CC160F" w:rsidRDefault="00CC160F" w:rsidP="00CC160F">
      <w:pPr>
        <w:pStyle w:val="Paragraphedeliste"/>
        <w:ind w:firstLine="696"/>
      </w:pPr>
      <w:r>
        <w:t>How to populate the application /services  database</w:t>
      </w:r>
    </w:p>
    <w:p w:rsidR="009A6F0B" w:rsidRDefault="009A6F0B" w:rsidP="009A6F0B">
      <w:pPr>
        <w:pStyle w:val="Paragraphedeliste"/>
        <w:numPr>
          <w:ilvl w:val="0"/>
          <w:numId w:val="1"/>
        </w:numPr>
      </w:pPr>
      <w:r>
        <w:t xml:space="preserve">I need to be able to register a new server </w:t>
      </w:r>
    </w:p>
    <w:p w:rsidR="00674F4F" w:rsidRDefault="00674F4F" w:rsidP="00674F4F">
      <w:pPr>
        <w:pStyle w:val="Paragraphedeliste"/>
        <w:ind w:left="1416"/>
      </w:pPr>
      <w:r>
        <w:t>Define ways to register a new server (via app or a xsl file, or…)</w:t>
      </w:r>
    </w:p>
    <w:p w:rsidR="00726207" w:rsidRDefault="00726207" w:rsidP="009A6F0B">
      <w:pPr>
        <w:pStyle w:val="Paragraphedeliste"/>
        <w:numPr>
          <w:ilvl w:val="0"/>
          <w:numId w:val="1"/>
        </w:numPr>
      </w:pPr>
      <w:r>
        <w:t>I need to be able to register a new application and associate it with a server</w:t>
      </w:r>
    </w:p>
    <w:p w:rsidR="00674F4F" w:rsidRDefault="00674F4F" w:rsidP="00674F4F">
      <w:pPr>
        <w:pStyle w:val="Paragraphedeliste"/>
        <w:ind w:left="1416"/>
      </w:pPr>
      <w:r>
        <w:t>Define ways to register a new app and its servcies</w:t>
      </w:r>
    </w:p>
    <w:p w:rsidR="000C2099" w:rsidRDefault="00726207" w:rsidP="009A6F0B">
      <w:pPr>
        <w:pStyle w:val="Paragraphedeliste"/>
        <w:numPr>
          <w:ilvl w:val="0"/>
          <w:numId w:val="1"/>
        </w:numPr>
      </w:pPr>
      <w:r>
        <w:t>I need to be able to choose between viewing the data from server point of view or application point of view</w:t>
      </w:r>
      <w:r w:rsidR="000C2099">
        <w:t xml:space="preserve"> </w:t>
      </w:r>
    </w:p>
    <w:p w:rsidR="00726207" w:rsidRDefault="00726207" w:rsidP="000C2099">
      <w:pPr>
        <w:pStyle w:val="Paragraphedeliste"/>
        <w:numPr>
          <w:ilvl w:val="0"/>
          <w:numId w:val="1"/>
        </w:numPr>
      </w:pPr>
      <w:r>
        <w:t>I need to be able to tell which users have admin access to which servers</w:t>
      </w:r>
      <w:r w:rsidR="000C2099">
        <w:t xml:space="preserve"> </w:t>
      </w:r>
    </w:p>
    <w:p w:rsidR="00674F4F" w:rsidRDefault="00674F4F" w:rsidP="00674F4F">
      <w:pPr>
        <w:pStyle w:val="Paragraphedeliste"/>
        <w:ind w:left="1416"/>
      </w:pPr>
      <w:r>
        <w:t>Define technical user profiles</w:t>
      </w:r>
    </w:p>
    <w:p w:rsidR="00674F4F" w:rsidRDefault="00674F4F" w:rsidP="00674F4F">
      <w:pPr>
        <w:pStyle w:val="Paragraphedeliste"/>
        <w:ind w:left="1416"/>
      </w:pPr>
      <w:r>
        <w:t>How to populate the technical user database</w:t>
      </w:r>
    </w:p>
    <w:p w:rsidR="00674F4F" w:rsidRDefault="00674F4F" w:rsidP="00674F4F">
      <w:pPr>
        <w:pStyle w:val="Paragraphedeliste"/>
        <w:ind w:left="1416"/>
      </w:pPr>
      <w:r>
        <w:t xml:space="preserve">How to check if </w:t>
      </w:r>
      <w:r w:rsidR="00F21F73">
        <w:t>each technical</w:t>
      </w:r>
      <w:r>
        <w:t xml:space="preserve"> user belongs to IGA</w:t>
      </w:r>
    </w:p>
    <w:p w:rsidR="00726207" w:rsidRDefault="00674F4F" w:rsidP="009A6F0B">
      <w:pPr>
        <w:pStyle w:val="Paragraphedeliste"/>
        <w:numPr>
          <w:ilvl w:val="0"/>
          <w:numId w:val="1"/>
        </w:numPr>
      </w:pPr>
      <w:r>
        <w:t xml:space="preserve"> ? </w:t>
      </w:r>
      <w:r w:rsidR="00726207">
        <w:t>I need to be able to add a new user and assign admin rights to him for specific servers</w:t>
      </w:r>
      <w:r>
        <w:t> ?</w:t>
      </w:r>
    </w:p>
    <w:p w:rsidR="00CE1553" w:rsidRDefault="00CE1553" w:rsidP="00CE1553">
      <w:r>
        <w:t>--------------------------------------------------------------------------------------------------------------------------------------</w:t>
      </w:r>
    </w:p>
    <w:p w:rsidR="00A47B7F" w:rsidRDefault="00A47B7F" w:rsidP="009A6F0B">
      <w:pPr>
        <w:pStyle w:val="Paragraphedeliste"/>
        <w:numPr>
          <w:ilvl w:val="0"/>
          <w:numId w:val="1"/>
        </w:numPr>
      </w:pPr>
      <w:r>
        <w:t>I need to be able to see wh</w:t>
      </w:r>
      <w:r w:rsidR="00F21F73">
        <w:t>ich</w:t>
      </w:r>
      <w:r>
        <w:t xml:space="preserve"> final users have user rights to which applicatons and which services</w:t>
      </w:r>
    </w:p>
    <w:p w:rsidR="00F21F73" w:rsidRDefault="00F21F73" w:rsidP="00F21F73">
      <w:pPr>
        <w:pStyle w:val="Paragraphedeliste"/>
        <w:ind w:left="1416"/>
      </w:pPr>
      <w:r>
        <w:t>How to populate final user database</w:t>
      </w:r>
      <w:r w:rsidR="00050EB9">
        <w:t xml:space="preserve"> (osmose and cast platforms)</w:t>
      </w:r>
    </w:p>
    <w:p w:rsidR="00A47B7F" w:rsidRDefault="00A47B7F" w:rsidP="009A6F0B">
      <w:pPr>
        <w:pStyle w:val="Paragraphedeliste"/>
        <w:numPr>
          <w:ilvl w:val="0"/>
          <w:numId w:val="1"/>
        </w:numPr>
      </w:pPr>
      <w:r>
        <w:t>I need to be a able to add a new final user and assign user fights to him for specific applications and services</w:t>
      </w:r>
    </w:p>
    <w:p w:rsidR="00A47B7F" w:rsidRDefault="00A47B7F" w:rsidP="009A6F0B">
      <w:pPr>
        <w:pStyle w:val="Paragraphedeliste"/>
        <w:numPr>
          <w:ilvl w:val="0"/>
          <w:numId w:val="1"/>
        </w:numPr>
      </w:pPr>
      <w:r>
        <w:t>I need to be able to see the consumption of services by a final user and calculate an invoice based on his consumption</w:t>
      </w:r>
      <w:r w:rsidR="000C2099">
        <w:t xml:space="preserve"> and common compsumtion by the unit.</w:t>
      </w:r>
    </w:p>
    <w:p w:rsidR="00E92DA3" w:rsidRDefault="00E92DA3" w:rsidP="00E92DA3">
      <w:pPr>
        <w:pStyle w:val="Paragraphedeliste"/>
        <w:ind w:left="1416"/>
      </w:pPr>
      <w:r>
        <w:t xml:space="preserve">How to </w:t>
      </w:r>
      <w:r w:rsidR="00026BFA">
        <w:t>retrieve service consumption data and centralize it</w:t>
      </w:r>
    </w:p>
    <w:p w:rsidR="00CE1553" w:rsidRDefault="00CE1553" w:rsidP="00CE1553"/>
    <w:p w:rsidR="00CE1553" w:rsidRDefault="00CE1553">
      <w:r>
        <w:br w:type="page"/>
      </w:r>
    </w:p>
    <w:p w:rsidR="00CE1553" w:rsidRDefault="008342E0" w:rsidP="00CE1553">
      <w:r>
        <w:lastRenderedPageBreak/>
        <w:t>Theme</w:t>
      </w:r>
      <w:r w:rsidR="00CE1553">
        <w:t xml:space="preserve"> : </w:t>
      </w:r>
      <w:r>
        <w:t>Server management</w:t>
      </w:r>
    </w:p>
    <w:p w:rsidR="008342E0" w:rsidRDefault="008342E0" w:rsidP="00CE1553">
      <w:r>
        <w:tab/>
        <w:t>Epics :</w:t>
      </w:r>
    </w:p>
    <w:p w:rsidR="00183877" w:rsidRDefault="00183877" w:rsidP="00183877">
      <w:pPr>
        <w:pStyle w:val="Paragraphedeliste"/>
        <w:numPr>
          <w:ilvl w:val="0"/>
          <w:numId w:val="2"/>
        </w:numPr>
      </w:pPr>
      <w:r>
        <w:t xml:space="preserve">As a developer I need to be able to quickly retrieve the IP address and other </w:t>
      </w:r>
      <w:r w:rsidR="008C2706">
        <w:t>specifications</w:t>
      </w:r>
      <w:r>
        <w:t xml:space="preserve"> of a particular server so that I can use them to fulfill my responsibilities. </w:t>
      </w:r>
    </w:p>
    <w:p w:rsidR="00183877" w:rsidRDefault="00183877" w:rsidP="00183877">
      <w:pPr>
        <w:pStyle w:val="Paragraphedeliste"/>
        <w:numPr>
          <w:ilvl w:val="0"/>
          <w:numId w:val="2"/>
        </w:numPr>
      </w:pPr>
      <w:r>
        <w:t xml:space="preserve">As a developer I need the server </w:t>
      </w:r>
      <w:r w:rsidR="008C2706">
        <w:t>specifications</w:t>
      </w:r>
      <w:r>
        <w:t xml:space="preserve"> to be up to date so that I do not lose time using useless information.</w:t>
      </w:r>
    </w:p>
    <w:p w:rsidR="00183877" w:rsidRDefault="00183877" w:rsidP="00183877">
      <w:pPr>
        <w:pStyle w:val="Paragraphedeliste"/>
        <w:numPr>
          <w:ilvl w:val="0"/>
          <w:numId w:val="2"/>
        </w:numPr>
      </w:pPr>
      <w:r>
        <w:t xml:space="preserve">As a technical lead I need to be able to register </w:t>
      </w:r>
      <w:r w:rsidR="008C2706">
        <w:t>and share specifications</w:t>
      </w:r>
      <w:r>
        <w:t xml:space="preserve"> of new  servers so that everybody in my team could use this information to perform their duties.</w:t>
      </w:r>
    </w:p>
    <w:p w:rsidR="008C2706" w:rsidRDefault="008C2706" w:rsidP="00183877">
      <w:pPr>
        <w:pStyle w:val="Paragraphedeliste"/>
        <w:numPr>
          <w:ilvl w:val="0"/>
          <w:numId w:val="2"/>
        </w:numPr>
      </w:pPr>
      <w:r>
        <w:t>As a technical lead I need to spend as little time as possible on registering specifications of servers so that I can focus on more important tasks.</w:t>
      </w:r>
    </w:p>
    <w:p w:rsidR="00183877" w:rsidRDefault="00183877" w:rsidP="00183877"/>
    <w:p w:rsidR="00183877" w:rsidRDefault="00183877" w:rsidP="00183877"/>
    <w:p w:rsidR="008C2706" w:rsidRDefault="008C2706" w:rsidP="008342E0">
      <w:pPr>
        <w:pStyle w:val="Paragraphedeliste"/>
      </w:pPr>
    </w:p>
    <w:p w:rsidR="008C2706" w:rsidRDefault="008C2706" w:rsidP="008342E0">
      <w:pPr>
        <w:pStyle w:val="Paragraphedeliste"/>
      </w:pPr>
    </w:p>
    <w:p w:rsidR="008342E0" w:rsidRDefault="008342E0" w:rsidP="008342E0">
      <w:pPr>
        <w:pStyle w:val="Paragraphedeliste"/>
      </w:pPr>
      <w:r>
        <w:t>Architecture scheme : relation between users and technical components(front, back, database) through which protocol (http)</w:t>
      </w:r>
    </w:p>
    <w:p w:rsidR="00DD5170" w:rsidRDefault="00DD5170" w:rsidP="008342E0">
      <w:pPr>
        <w:pStyle w:val="Paragraphedeliste"/>
      </w:pPr>
      <w:r>
        <w:t>Technical components</w:t>
      </w:r>
    </w:p>
    <w:p w:rsidR="008342E0" w:rsidRDefault="008342E0" w:rsidP="008342E0">
      <w:pPr>
        <w:pStyle w:val="Paragraphedeliste"/>
      </w:pPr>
      <w:r>
        <w:t xml:space="preserve">Dossier d’hebergement </w:t>
      </w:r>
    </w:p>
    <w:p w:rsidR="00DD5170" w:rsidRDefault="00DD5170" w:rsidP="008342E0">
      <w:pPr>
        <w:pStyle w:val="Paragraphedeliste"/>
      </w:pPr>
    </w:p>
    <w:p w:rsidR="00DD5170" w:rsidRDefault="00DD5170" w:rsidP="008342E0">
      <w:pPr>
        <w:pStyle w:val="Paragraphedeliste"/>
      </w:pPr>
      <w:r>
        <w:t>User stories : definition of done</w:t>
      </w:r>
    </w:p>
    <w:p w:rsidR="00DD5170" w:rsidRDefault="00DD5170" w:rsidP="008342E0">
      <w:pPr>
        <w:pStyle w:val="Paragraphedeliste"/>
      </w:pPr>
    </w:p>
    <w:p w:rsidR="00DD5170" w:rsidRDefault="00DD5170" w:rsidP="008342E0">
      <w:pPr>
        <w:pStyle w:val="Paragraphedeliste"/>
      </w:pPr>
      <w:r>
        <w:t>Enablers : user stories technique</w:t>
      </w:r>
    </w:p>
    <w:p w:rsidR="0004268E" w:rsidRDefault="0004268E" w:rsidP="008342E0">
      <w:pPr>
        <w:pStyle w:val="Paragraphedeliste"/>
      </w:pPr>
      <w:bookmarkStart w:id="0" w:name="_GoBack"/>
      <w:bookmarkEnd w:id="0"/>
    </w:p>
    <w:p w:rsidR="008F171F" w:rsidRDefault="008F171F" w:rsidP="008342E0">
      <w:pPr>
        <w:pStyle w:val="Paragraphedeliste"/>
      </w:pPr>
    </w:p>
    <w:sectPr w:rsidR="008F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7237"/>
    <w:multiLevelType w:val="hybridMultilevel"/>
    <w:tmpl w:val="10921624"/>
    <w:lvl w:ilvl="0" w:tplc="1222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3E7"/>
    <w:multiLevelType w:val="hybridMultilevel"/>
    <w:tmpl w:val="66A4F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0B"/>
    <w:rsid w:val="00026BFA"/>
    <w:rsid w:val="0004268E"/>
    <w:rsid w:val="00050EB9"/>
    <w:rsid w:val="000C2099"/>
    <w:rsid w:val="00183877"/>
    <w:rsid w:val="001B11F9"/>
    <w:rsid w:val="00674F4F"/>
    <w:rsid w:val="00726207"/>
    <w:rsid w:val="00815121"/>
    <w:rsid w:val="008342E0"/>
    <w:rsid w:val="008C2706"/>
    <w:rsid w:val="008F171F"/>
    <w:rsid w:val="009A6F0B"/>
    <w:rsid w:val="00A47B7F"/>
    <w:rsid w:val="00CC160F"/>
    <w:rsid w:val="00CE1553"/>
    <w:rsid w:val="00DD5170"/>
    <w:rsid w:val="00E92DA3"/>
    <w:rsid w:val="00F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C0AC"/>
  <w15:chartTrackingRefBased/>
  <w15:docId w15:val="{3CB6D041-259E-45E5-A95F-5D0C5742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8C6464F2.dotm</Template>
  <TotalTime>614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LECERF Daria ResgBscCrlDef</dc:creator>
  <cp:keywords/>
  <dc:description/>
  <cp:lastModifiedBy>Daria LECERF</cp:lastModifiedBy>
  <cp:revision>11</cp:revision>
  <dcterms:created xsi:type="dcterms:W3CDTF">2020-01-13T09:42:00Z</dcterms:created>
  <dcterms:modified xsi:type="dcterms:W3CDTF">2020-02-24T10:07:00Z</dcterms:modified>
</cp:coreProperties>
</file>